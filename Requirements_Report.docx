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450280" w:rsidRDefault="00450280">
      <w:pPr>
        <w:pStyle w:val="TableofContent"/>
        <w:rPr>
          <w:rFonts w:ascii="Tahoma" w:cs="Tahoma" w:hAnsi="Tahoma"/>
          <w:lang w:val="en-US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>
      <w:pPr>
        <w:pStyle w:val="ProjectTitle"/>
      </w:pPr>
      <w:r>
        <w:t xml:space="preserve">Project</w:t>
      </w:r>
    </w:p>
    <w:p w:rsidR="00450280" w:rsidRDefault="00450280">
      <w:pPr>
        <w:pStyle w:val="DocumentTitle"/>
      </w:pPr>
      <w:r>
        <w:t xml:space="preserve">Requirement Report</w:t>
      </w:r>
    </w:p>
    <w:p w:rsidR="00450280" w:rsidRDefault="00450280">
      <w:pPr>
        <w:jc w:val="right"/>
      </w:pPr>
      <w:r>
        <w:t xml:space="preserve">Author: </w:t>
      </w:r>
      <w:r>
        <w:t xml:space="preserve">&lt;Author name&gt;</w:t>
      </w:r>
    </w:p>
    <w:p w:rsidR="00450280" w:rsidRDefault="00450280">
      <w:pPr>
        <w:pStyle w:val="Revision"/>
      </w:pPr>
      <w:r>
        <w:t xml:space="preserve">Revision: </w:t>
      </w:r>
      <w:r>
        <w:t xml:space="preserve">0.1</w:t>
      </w: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tbl>
      <w:tblPr>
        <w:tblW w:type="auto" w:w="0"/>
        <w:tblInd w:type="dxa" w:w="-106"/>
        <w:tblLook w:val="0000"/>
      </w:tblPr>
      <w:tblGrid>
        <w:gridCol w:w="4621"/>
        <w:gridCol w:w="4622"/>
      </w:tblGrid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/>
        </w:tc>
      </w:tr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r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0280" w:rsidRDefault="00450280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April 11, 2018</w:t>
            </w:r>
          </w:p>
        </w:tc>
      </w:tr>
    </w:tbl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450280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1" w:name="_Toc495460090"/>
      <w:bookmarkStart w:id="2" w:name="_Toc496321528"/>
      <w:r mr_bName="mr_bName1"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val="0000"/>
      </w:tblPr>
      <w:tblGrid>
        <w:gridCol w:w="1567"/>
        <w:gridCol w:w="1870"/>
        <w:gridCol w:w="3960"/>
        <w:gridCol w:w="1662"/>
      </w:tblGrid>
      <w:tr w:rsidR="00450280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2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3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4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5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02,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  <w:bookmarkEnd w:id="2"/>
            <w:bookmarkEnd w:id="1"/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01,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&lt;Initial 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</w:tr>
    </w:tbl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r>
        <w:rPr>
          <w:b/>
          <w:bCs/>
          <w:smallCaps/>
          <w:color w:val="1F497D"/>
          <w:sz w:val="32"/>
          <w:szCs w:val="32"/>
        </w:rPr>
        <w:t xml:space="preserve">Table of Contents</w:t>
      </w:r>
    </w:p>
    <w:p w:rsidR="00450280" w:rsidRDefault="00450280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Table of Figures</w:t>
      </w:r>
    </w:p>
    <w:p w:rsidR="00450280" w:rsidRDefault="00450280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Executive Summary</w:t>
      </w:r>
    </w:p>
    <w:p w:rsidR="00450280" w:rsidRDefault="00450280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450280" w:rsidRDefault="00450280"/>
    <w:p w:rsidR="00450280" w:rsidRDefault="00450280">
      <w:pPr>
        <w:pStyle w:val="Heading1"/>
        <w:sectPr w:rsidR="00450280">
          <w:headerReference r:id="rId7" w:type="default"/>
          <w:footerReference r:id="rId8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Introduction</w:t>
      </w:r>
    </w:p>
    <w:p w:rsidR="00450280" w:rsidRDefault="00450280">
      <w:pPr>
        <w:pStyle w:val="Heading2"/>
      </w:pPr>
      <w:r>
        <w:t xml:space="preserve">Purpose</w:t>
      </w:r>
    </w:p>
    <w:p w:rsidR="00450280" w:rsidRDefault="00450280">
      <w:r>
        <w:t xml:space="preserve">&lt;This document provides requirements with their properties including requirement id, requirement name, requirement text and the dependencies.&gt;</w:t>
      </w:r>
    </w:p>
    <w:p w:rsidR="00450280" w:rsidRDefault="00450280">
      <w:pPr>
        <w:pStyle w:val="Heading2"/>
      </w:pPr>
      <w:r>
        <w:t xml:space="preserve">Scope</w:t>
      </w:r>
    </w:p>
    <w:p w:rsidR="00450280" w:rsidRDefault="00450280">
      <w:r>
        <w:t xml:space="preserve">&lt;Provide a short description of the system being specified and its purpose, including relevant benefits, objectives, and goals.&gt;</w:t>
      </w:r>
    </w:p>
    <w:p w:rsidR="00450280" w:rsidRDefault="00450280">
      <w:pPr>
        <w:pStyle w:val="Heading2"/>
      </w:pPr>
      <w:r>
        <w:t xml:space="preserve">Overview</w:t>
      </w:r>
    </w:p>
    <w:p w:rsidR="00450280" w:rsidRDefault="00450280">
      <w:r>
        <w:t xml:space="preserve">&lt;Describe what the document contains and explain how the document is organized&gt;</w:t>
      </w:r>
    </w:p>
    <w:p w:rsidR="00450280" w:rsidRDefault="00450280">
      <w:pPr>
        <w:pStyle w:val="TableofContent"/>
        <w:rPr>
          <w:rFonts w:ascii="Times New Roman" w:cs="Times New Roman" w:hAnsi="Times New Roman"/>
        </w:rPr>
        <w:sectPr w:rsidR="00450280">
          <w:footerReference r:id="rId9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450280" w:rsidRDefault="00450280">
      <w:pPr>
        <w:rPr>
          <w:color w:val="0000FF"/>
        </w:rPr>
      </w:pPr>
      <w:r>
        <w:rPr>
          <w:color w:val="0000FF"/>
        </w:rPr>
        <w:t xml:space="preserve"> </w:t>
      </w:r>
    </w:p>
    <w:p w:rsidR="00450280" w:rsidRDefault="00450280">
      <w:pPr>
        <w:pStyle w:val="Heading1"/>
      </w:pPr>
      <w:bookmarkStart w:id="_b1d02e3cfbaa198beaae2d36e9e1ce59" w:name="_b1d02e3cfbaa198beaae2d36e9e1ce59"/>
      <w:r>
        <w:t xml:space="preserve">Your Requirements Project</w:t>
      </w:r>
      <w:bookmarkEnd w:id="_b1d02e3cfbaa198beaae2d36e9e1ce59"/>
    </w:p>
    <w:p w:rsidR="00450280" w:rsidRDefault="00450280">
      <w:pPr>
        <w:pStyle w:val="Heading2"/>
      </w:pPr>
      <w:bookmarkStart w:id="_ce4a5d22d0c7c7319edc10a42068b4c6" w:name="_ce4a5d22d0c7c7319edc10a42068b4c6"/>
      <w:r>
        <w:t xml:space="preserve">1 Business requirements</w:t>
      </w:r>
      <w:bookmarkEnd w:id="_ce4a5d22d0c7c7319edc10a42068b4c6"/>
    </w:p>
    <w:p w:rsidR="00450280" w:rsidRDefault="00450280">
      <w:pPr>
        <w:pStyle w:val="Heading3"/>
      </w:pPr>
      <w:bookmarkStart w:id="_e4b39357c4ae5c693333c94fe32aaf4d" w:name="_e4b39357c4ae5c693333c94fe32aaf4d"/>
      <w:r>
        <w:t xml:space="preserve">BR-22 Plan Database</w:t>
      </w:r>
      <w:bookmarkEnd w:id="_e4b39357c4ae5c693333c94fe32aaf4d"/>
    </w:p>
    <w:p w:rsidR="00450280" w:rsidRDefault="00450280">
      <w:pPr>
        <w:pStyle w:val="Heading3"/>
      </w:pPr>
      <w:bookmarkStart w:id="_737e6e4ebf80f8fdeec94bd5fbf24984" w:name="_737e6e4ebf80f8fdeec94bd5fbf24984"/>
      <w:r>
        <w:t xml:space="preserve">R2 Forum Database</w:t>
      </w:r>
      <w:bookmarkEnd w:id="_737e6e4ebf80f8fdeec94bd5fbf24984"/>
    </w:p>
    <w:p w:rsidR="00450280" w:rsidRDefault="00450280">
      <w:r>
        <w:t xml:space="preserve">The app must have a forum</w:t>
      </w:r>
    </w:p>
    <w:p w:rsidR="00450280" w:rsidRDefault="00450280">
      <w:pPr>
        <w:pStyle w:val="Heading4"/>
      </w:pPr>
      <w:bookmarkStart w:id="_cd8af5b25d92b9fbafea20dc9c9f8840" w:name="_cd8af5b25d92b9fbafea20dc9c9f8840"/>
      <w:r>
        <w:t xml:space="preserve">R2.1 Access to users</w:t>
      </w:r>
      <w:bookmarkEnd w:id="_cd8af5b25d92b9fbafea20dc9c9f8840"/>
    </w:p>
    <w:p w:rsidR="00450280" w:rsidRDefault="00450280">
      <w:pPr>
        <w:pStyle w:val="Heading5"/>
      </w:pPr>
      <w:bookmarkStart w:id="_21ee52bbc211302a0f42c343e78b8748" w:name="_21ee52bbc211302a0f42c343e78b8748"/>
      <w:r>
        <w:t xml:space="preserve">BR-R2.1.1 Plants Database</w:t>
      </w:r>
      <w:bookmarkEnd w:id="_21ee52bbc211302a0f42c343e78b8748"/>
    </w:p>
    <w:p w:rsidR="00450280" w:rsidRDefault="00450280">
      <w:r>
        <w:t xml:space="preserve">
          The app must have a database of plants
          <w:br/>
        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customNumberingData</w:t>
      </w:r>
      <w:r>
        <w:rPr>
          <w:b/>
          <w:bCs/>
        </w:rPr>
        <w:t xml:space="preserve">:</w:t>
      </w:r>
    </w:p>
    <w:p w:rsidR="00450280" w:rsidRDefault="00450280">
      <w:pPr>
        <w:ind w:firstLine="669" w:left="771"/>
      </w:pPr>
      <w:r>
        <w:t xml:space="preserve">Multi-levelɲɪɳtrueɲɪɳfalseɲɪɳBR-ɲɪɳɲɪɳ6ɲɪɳ_17_0_4beta_1b3a0482_1355297412593_609711_22854ɲɪɳ_11_5EAPbeta_be00301_1147873236436_846958_2313ɲɪɳ_11_5EAPbeta_be00301_1147873190330_159934_2220ɲɪɳtrue</w:t>
      </w:r>
    </w:p>
    <w:p w:rsidR="00450280" w:rsidRDefault="00450280">
      <w:pPr>
        <w:pStyle w:val="Heading6"/>
      </w:pPr>
      <w:bookmarkStart w:id="_30cf0185610e5db1503d11fd466c1d9e" w:name="_30cf0185610e5db1503d11fd466c1d9e"/>
      <w:r>
        <w:t xml:space="preserve">BR-R2.1.1.1 Business requirement2</w:t>
      </w:r>
      <w:bookmarkEnd w:id="_30cf0185610e5db1503d11fd466c1d9e"/>
    </w:p>
    <w:p w:rsidR="00450280" w:rsidRDefault="00450280">
      <w:r>
        <w:t xml:space="preserve">The system shall do term2</w:t>
      </w:r>
    </w:p>
    <w:p w:rsidR="00450280" w:rsidRDefault="00450280">
      <w:pPr>
        <w:pStyle w:val="Heading6"/>
      </w:pPr>
      <w:bookmarkStart w:id="_d851703da8b6693ecc20e63ae87d8db1" w:name="_d851703da8b6693ecc20e63ae87d8db1"/>
      <w:r>
        <w:t xml:space="preserve">BR-R2.1.1.2 Business requirement3</w:t>
      </w:r>
      <w:bookmarkEnd w:id="_d851703da8b6693ecc20e63ae87d8db1"/>
    </w:p>
    <w:p w:rsidR="00450280" w:rsidRDefault="00450280">
      <w:r>
        <w:t xml:space="preserve">The system shall do term2</w:t>
      </w:r>
    </w:p>
    <w:p w:rsidR="00450280" w:rsidRDefault="00450280">
      <w:pPr>
        <w:pStyle w:val="Heading6"/>
      </w:pPr>
      <w:bookmarkStart w:id="_a59460e103adcf2d50b18f1351646cd6" w:name="_a59460e103adcf2d50b18f1351646cd6"/>
      <w:r>
        <w:t xml:space="preserve">BR-R2.1.1.3 Business requirement4</w:t>
      </w:r>
      <w:bookmarkEnd w:id="_a59460e103adcf2d50b18f1351646cd6"/>
    </w:p>
    <w:p w:rsidR="00450280" w:rsidRDefault="00450280">
      <w:r>
        <w:t xml:space="preserve">The system shall do term2</w:t>
      </w:r>
    </w:p>
    <w:p w:rsidR="00450280" w:rsidRDefault="00450280">
      <w:pPr>
        <w:pStyle w:val="Heading5"/>
      </w:pPr>
      <w:bookmarkStart w:id="_ed3aab9decbeffe9a9aef301b94bd315" w:name="_ed3aab9decbeffe9a9aef301b94bd315"/>
      <w:r>
        <w:t xml:space="preserve">BR-R2.1.2 Plant Database</w:t>
      </w:r>
      <w:bookmarkEnd w:id="_ed3aab9decbeffe9a9aef301b94bd315"/>
    </w:p>
    <w:p w:rsidR="00450280" w:rsidRDefault="00450280">
      <w:r>
        <w:t xml:space="preserve">The app must have a database</w:t>
      </w:r>
    </w:p>
    <w:p w:rsidR="00450280" w:rsidRDefault="00450280">
      <w:pPr>
        <w:pStyle w:val="Heading4"/>
      </w:pPr>
      <w:bookmarkStart w:id="_7cec21b8d2e8d9dbe0d4afcf99aac737" w:name="_7cec21b8d2e8d9dbe0d4afcf99aac737"/>
      <w:r>
        <w:t xml:space="preserve">R2.3 Write a new post</w:t>
      </w:r>
      <w:bookmarkEnd w:id="_7cec21b8d2e8d9dbe0d4afcf99aac737"/>
    </w:p>
    <w:p w:rsidR="00450280" w:rsidRDefault="00450280">
      <w:pPr>
        <w:pStyle w:val="Heading4"/>
      </w:pPr>
      <w:bookmarkStart w:id="_465aa2e02253e455ffd811b3e704a302" w:name="_465aa2e02253e455ffd811b3e704a302"/>
      <w:r>
        <w:t xml:space="preserve">R2.4 Enter a post</w:t>
      </w:r>
      <w:bookmarkEnd w:id="_465aa2e02253e455ffd811b3e704a302"/>
    </w:p>
    <w:p w:rsidR="00450280" w:rsidRDefault="00450280">
      <w:pPr>
        <w:pStyle w:val="Heading2"/>
      </w:pPr>
      <w:bookmarkStart w:id="_c08f9dc9c9e7c9ade15dcc5da3f07bd3" w:name="_c08f9dc9c9e7c9ade15dcc5da3f07bd3"/>
      <w:r>
        <w:t xml:space="preserve">2 Domain model</w:t>
      </w:r>
      <w:bookmarkEnd w:id="_c08f9dc9c9e7c9ade15dcc5da3f07bd3"/>
    </w:p>
    <w:p w:rsidR="00450280" w:rsidRDefault="00450280">
      <w:pPr>
        <w:pStyle w:val="Heading2"/>
      </w:pPr>
      <w:bookmarkStart w:id="_ef650bca4cbb736fa4bd345d6144c7cd" w:name="_ef650bca4cbb736fa4bd345d6144c7cd"/>
      <w:r>
        <w:t xml:space="preserve">3 System requirements</w:t>
      </w:r>
      <w:bookmarkEnd w:id="_ef650bca4cbb736fa4bd345d6144c7cd"/>
    </w:p>
    <w:p w:rsidR="00450280" w:rsidRDefault="00450280">
      <w:pPr>
        <w:pStyle w:val="Heading3"/>
      </w:pPr>
      <w:bookmarkStart w:id="_f0a27c728204cbeb4553b27026dc0fcd" w:name="_f0a27c728204cbeb4553b27026dc0fcd"/>
      <w:r>
        <w:t xml:space="preserve">3.1 Functional requirements</w:t>
      </w:r>
      <w:bookmarkEnd w:id="_f0a27c728204cbeb4553b27026dc0fcd"/>
    </w:p>
    <w:p w:rsidR="00450280" w:rsidRDefault="00450280">
      <w:pPr>
        <w:pStyle w:val="Heading4"/>
      </w:pPr>
      <w:bookmarkStart w:id="_93b3fd47b676b06b12fedc2e965e270d" w:name="_93b3fd47b676b06b12fedc2e965e270d"/>
      <w:r>
        <w:t xml:space="preserve">FR-1 Forum</w:t>
      </w:r>
      <w:bookmarkEnd w:id="_93b3fd47b676b06b12fedc2e965e270d"/>
    </w:p>
    <w:p w:rsidR="00450280" w:rsidRDefault="00450280">
      <w:r>
        <w:t xml:space="preserve">The system shall do term1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0" name="Picture -241635794.png" descr="-2416357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-241635794.png"/>
                          <pic:cNvPicPr/>
                        </pic:nvPicPr>
                        <pic:blipFill>
                          <a:blip r:embed="mr_docxImage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737e6e4ebf80f8fdeec94bd5fbf24984" w:history="1">
              <w:r>
                <w:rStyle w:val="Hyperlink"/>
                <w:t xml:space="preserve">R2 Forum Database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-241635794.png" descr="-2416357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-241635794.pn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737e6e4ebf80f8fdeec94bd5fbf24984" w:history="1">
              <w:r>
                <w:rStyle w:val="Hyperlink"/>
                <w:t xml:space="preserve">R2 Forum Database</w:t>
              </w:r>
            </w:hyperlink>
          </w:p>
        </w:tc>
      </w:tr>
    </w:tbl>
    <w:p w:rsidR="00450280" w:rsidRDefault="00450280">
      <w:pPr>
        <w:pStyle w:val="Heading5"/>
      </w:pPr>
      <w:bookmarkStart w:id="_579b6581dc3ab80d3e5b7375c3794d94" w:name="_579b6581dc3ab80d3e5b7375c3794d94"/>
      <w:r>
        <w:t xml:space="preserve">FR-1.1 Post</w:t>
      </w:r>
      <w:bookmarkEnd w:id="_579b6581dc3ab80d3e5b7375c3794d94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-1715832788.png" descr="-17158327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-1715832788.pn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30cf0185610e5db1503d11fd466c1d9e" w:history="1">
              <w:r>
                <w:rStyle w:val="Hyperlink"/>
                <w:t xml:space="preserve">BR-R2.1.1.1 Business requirement2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-1715832788.png" descr="-17158327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-1715832788.pn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30cf0185610e5db1503d11fd466c1d9e" w:history="1">
              <w:r>
                <w:rStyle w:val="Hyperlink"/>
                <w:t xml:space="preserve">BR-R2.1.1.1 Business requirement2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19998030.pn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4c86ef150924249ee534892cd9d935f" w:history="1">
              <w:r>
                <w:rStyle w:val="Hyperlink"/>
                <w:t xml:space="preserve">Write a post</w:t>
              </w:r>
            </w:hyperlink>
          </w:p>
        </w:tc>
      </w:tr>
    </w:tbl>
    <w:p w:rsidR="00450280" w:rsidRDefault="00450280">
      <w:pPr>
        <w:pStyle w:val="Heading6"/>
      </w:pPr>
      <w:bookmarkStart w:id="_7eef6dec6e89675bd522a7e6f8627286" w:name="_7eef6dec6e89675bd522a7e6f8627286"/>
      <w:r>
        <w:t xml:space="preserve">FR-1.1.1 Read</w:t>
      </w:r>
      <w:bookmarkEnd w:id="_7eef6dec6e89675bd522a7e6f8627286"/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19998030.pn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f67e1e494669819b83261bc04cd56cdc" w:history="1">
              <w:r>
                <w:rStyle w:val="Hyperlink"/>
                <w:t xml:space="preserve">Read post</w:t>
              </w:r>
            </w:hyperlink>
          </w:p>
        </w:tc>
      </w:tr>
    </w:tbl>
    <w:p w:rsidR="00450280" w:rsidRDefault="00450280">
      <w:pPr>
        <w:pStyle w:val="Heading6"/>
      </w:pPr>
      <w:bookmarkStart w:id="_24421cc79741838713e17e347d2af870" w:name="_24421cc79741838713e17e347d2af870"/>
      <w:r>
        <w:t xml:space="preserve">FR-1.1.2 Comment</w:t>
      </w:r>
      <w:bookmarkEnd w:id="_24421cc79741838713e17e347d2af870"/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19998030.pn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5d81dec4e0720841ad2f4c2916d89223" w:history="1">
              <w:r>
                <w:rStyle w:val="Hyperlink"/>
                <w:t xml:space="preserve">Add a comment</w:t>
              </w:r>
            </w:hyperlink>
          </w:p>
        </w:tc>
      </w:tr>
    </w:tbl>
    <w:p w:rsidR="00450280" w:rsidRDefault="00450280">
      <w:pPr>
        <w:pStyle w:val="Heading4"/>
      </w:pPr>
      <w:bookmarkStart w:id="_769faaf80cb0d442f50f256d5319cd51" w:name="_769faaf80cb0d442f50f256d5319cd51"/>
      <w:r>
        <w:t xml:space="preserve">FR-10 Plant Database</w:t>
      </w:r>
      <w:bookmarkEnd w:id="_769faaf80cb0d442f50f256d5319cd51"/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-241635794.png" descr="-2416357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-241635794.pn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4b39357c4ae5c693333c94fe32aaf4d" w:history="1">
              <w:r>
                <w:rStyle w:val="Hyperlink"/>
                <w:t xml:space="preserve">BR-22 Plan Database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-241635794.png" descr="-2416357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-241635794.pn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4b39357c4ae5c693333c94fe32aaf4d" w:history="1">
              <w:r>
                <w:rStyle w:val="Hyperlink"/>
                <w:t xml:space="preserve">BR-22 Plan Database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19998030.pn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785b3237d813b7bf684070b0ee2ff59f" w:history="1">
              <w:r>
                <w:rStyle w:val="Hyperlink"/>
                <w:t xml:space="preserve">Search plant</w:t>
              </w:r>
            </w:hyperlink>
          </w:p>
        </w:tc>
      </w:tr>
    </w:tbl>
    <w:p w:rsidR="00450280" w:rsidRDefault="00450280">
      <w:pPr>
        <w:pStyle w:val="Heading4"/>
      </w:pPr>
      <w:bookmarkStart w:id="_9da653f37115a7ce8fa66d7f4d355b67" w:name="_9da653f37115a7ce8fa66d7f4d355b67"/>
      <w:r>
        <w:t xml:space="preserve">FR-11 Access</w:t>
      </w:r>
      <w:bookmarkEnd w:id="_9da653f37115a7ce8fa66d7f4d355b67"/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19998030.png"/>
                          <pic:cNvPicPr/>
                        </pic:nvPicPr>
                        <pic:blipFill>
                          <a:blip r:embed="mr_docxImage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12b3de44f6bdd35aef5ee8063f267b19" w:history="1">
              <w:r>
                <w:rStyle w:val="Hyperlink"/>
                <w:t xml:space="preserve">Log out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919998030.png"/>
                          <pic:cNvPicPr/>
                        </pic:nvPicPr>
                        <pic:blipFill>
                          <a:blip r:embed="mr_docxImage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844687e2124448c0e053905a85f9065" w:history="1">
              <w:r>
                <w:rStyle w:val="Hyperlink"/>
                <w:t xml:space="preserve">Log In</w:t>
              </w:r>
            </w:hyperlink>
          </w:p>
        </w:tc>
      </w:tr>
    </w:tbl>
    <w:p w:rsidR="00450280" w:rsidRDefault="00450280">
      <w:pPr>
        <w:pStyle w:val="Heading5"/>
      </w:pPr>
      <w:bookmarkStart w:id="_e31e0cd7ffb2171f8d8fbe25d49e98e4" w:name="_e31e0cd7ffb2171f8d8fbe25d49e98e4"/>
      <w:r>
        <w:t xml:space="preserve">FR-11.1 Registered User</w:t>
      </w:r>
      <w:bookmarkEnd w:id="_e31e0cd7ffb2171f8d8fbe25d49e98e4"/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919998030.png"/>
                          <pic:cNvPicPr/>
                        </pic:nvPicPr>
                        <pic:blipFill>
                          <a:blip r:embed="mr_docxImage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844687e2124448c0e053905a85f9065" w:history="1">
              <w:r>
                <w:rStyle w:val="Hyperlink"/>
                <w:t xml:space="preserve">Log In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919998030.png"/>
                          <pic:cNvPicPr/>
                        </pic:nvPicPr>
                        <pic:blipFill>
                          <a:blip r:embed="mr_docxImage1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a438845c15b9d7a47d323225d923d23a" w:history="1">
              <w:r>
                <w:rStyle w:val="Hyperlink"/>
                <w:t xml:space="preserve">Sing up</w:t>
              </w:r>
            </w:hyperlink>
          </w:p>
        </w:tc>
      </w:tr>
    </w:tbl>
    <w:p w:rsidR="00450280" w:rsidRDefault="00450280">
      <w:pPr>
        <w:pStyle w:val="Heading5"/>
      </w:pPr>
      <w:bookmarkStart w:id="_a44ae0b25e7ebe8a2ada4598c5bb72ca" w:name="_a44ae0b25e7ebe8a2ada4598c5bb72ca"/>
      <w:r>
        <w:t xml:space="preserve">FR-11.2 Guest</w:t>
      </w:r>
      <w:bookmarkEnd w:id="_a44ae0b25e7ebe8a2ada4598c5bb72ca"/>
    </w:p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919998030.png" descr="91999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919998030.png"/>
                          <pic:cNvPicPr/>
                        </pic:nvPicPr>
                        <pic:blipFill>
                          <a:blip r:embed="mr_docxImage1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af31d843245d906634c74971dd724ce" w:history="1">
              <w:r>
                <w:rStyle w:val="Hyperlink"/>
                <w:t xml:space="preserve">Continue as guest</w:t>
              </w:r>
            </w:hyperlink>
          </w:p>
        </w:tc>
      </w:tr>
    </w:tbl>
    <w:p w:rsidR="00450280" w:rsidRDefault="00450280">
      <w:pPr>
        <w:pStyle w:val="Heading4"/>
      </w:pPr>
      <w:bookmarkStart w:id="_2a2553bdb7eeaea66b701ca6365acc87" w:name="_2a2553bdb7eeaea66b701ca6365acc87"/>
      <w:r>
        <w:t xml:space="preserve">3.1.1 Use cases</w:t>
      </w:r>
      <w:bookmarkEnd w:id="_2a2553bdb7eeaea66b701ca6365acc87"/>
    </w:p>
    <w:p w:rsidR="00450280" w:rsidRDefault="00450280">
      <w:pPr>
        <w:pStyle w:val="Heading3"/>
      </w:pPr>
      <w:bookmarkStart w:id="_bcff1ec52260ad3aa8ee7892d28db7d1" w:name="_bcff1ec52260ad3aa8ee7892d28db7d1"/>
      <w:r>
        <w:t xml:space="preserve">3.2 Non-functional requirements</w:t>
      </w:r>
      <w:bookmarkEnd w:id="_bcff1ec52260ad3aa8ee7892d28db7d1"/>
    </w:p>
    <w:p w:rsidR="00450280" w:rsidRDefault="00450280">
      <w:pPr>
        <w:pStyle w:val="Heading2"/>
      </w:pPr>
      <w:bookmarkStart w:id="_2dbd0d0d30efc082bffcce1b6e695161" w:name="_2dbd0d0d30efc082bffcce1b6e695161"/>
      <w:r>
        <w:t xml:space="preserve">4 Traceability</w:t>
      </w:r>
      <w:bookmarkEnd w:id="_2dbd0d0d30efc082bffcce1b6e695161"/>
    </w:p>
    <w:p w:rsidR="00450280" w:rsidRDefault="00450280">
      <w:pPr>
        <w:pStyle w:val="Heading3"/>
      </w:pPr>
      <w:bookmarkStart w:id="_d047cbd335d9e8a87256e46d8e6db95e" w:name="_d047cbd335d9e8a87256e46d8e6db95e"/>
      <w:r>
        <w:t xml:space="preserve">4.1 Coverage validation</w:t>
      </w:r>
      <w:bookmarkEnd w:id="_d047cbd335d9e8a87256e46d8e6db95e"/>
    </w:p>
    <w:p w:rsidR="00450280" w:rsidRDefault="00450280"/>
    <w:p w:rsidR="00450280" w:rsidRDefault="00450280">
      <w:pPr>
        <w:sectPr w:rsidR="00450280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Appendix A: Diagram</w:t>
      </w:r>
    </w:p>
    <w:p w:rsidR="00450280" w:rsidRDefault="00450280">
      <w:pPr>
        <w:pStyle w:val="Heading2"/>
      </w:pPr>
      <w:bookmarkStart w:id="_7e577bf01733c0f881f288c5c36df269" w:name="_7e577bf01733c0f881f288c5c36df269"/>
      <w:r>
        <w:t xml:space="preserve">Add a comment</w:t>
      </w:r>
      <w:bookmarkEnd w:id="_7e577bf01733c0f881f288c5c36df26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3209925" cy="4124324"/>
            <wp:effectExtent l="0" t="0" r="0" b="0"/>
            <wp:docPr id="30" name="Picture -1537065953.png" descr="-1537065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-1537065953.png"/>
                    <pic:cNvPicPr/>
                  </pic:nvPicPr>
                  <pic:blipFill>
                    <a:blip r:embed="mr_docxImage1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9925" cy="41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Add a comment</w:t>
      </w:r>
    </w:p>
    <w:p w:rsidR="00450280" w:rsidRDefault="00450280">
      <w:pPr>
        <w:pStyle w:val="Heading2"/>
      </w:pPr>
      <w:bookmarkStart w:id="_e55d276d247610dc2e5f7ec3b3020621" w:name="_e55d276d247610dc2e5f7ec3b3020621"/>
      <w:r>
        <w:t xml:space="preserve">Business requirement diagram</w:t>
      </w:r>
      <w:bookmarkEnd w:id="_e55d276d247610dc2e5f7ec3b302062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857566"/>
            <wp:effectExtent l="0" t="0" r="0" b="0"/>
            <wp:docPr id="32" name="Picture 1542858377.png" descr="1542858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542858377.png"/>
                    <pic:cNvPicPr/>
                  </pic:nvPicPr>
                  <pic:blipFill>
                    <a:blip r:embed="mr_docxImage1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8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 diagram</w:t>
      </w:r>
    </w:p>
    <w:p w:rsidR="00450280" w:rsidRDefault="00450280">
      <w:pPr>
        <w:pStyle w:val="Heading2"/>
      </w:pPr>
      <w:bookmarkStart w:id="_8eb3727d0a1dad5b1c4fa5661023d964" w:name="_8eb3727d0a1dad5b1c4fa5661023d964"/>
      <w:r>
        <w:t xml:space="preserve">Business requirements table</w:t>
      </w:r>
      <w:bookmarkEnd w:id="_8eb3727d0a1dad5b1c4fa5661023d964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849208"/>
            <wp:effectExtent l="0" t="0" r="0" b="0"/>
            <wp:docPr id="34" name="Picture 656772336.png" descr="656772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56772336.png"/>
                    <pic:cNvPicPr/>
                  </pic:nvPicPr>
                  <pic:blipFill>
                    <a:blip r:embed="mr_docxImage1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8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requirements table</w:t>
      </w:r>
    </w:p>
    <w:p w:rsidR="00450280" w:rsidRDefault="00450280">
      <w:pPr>
        <w:pStyle w:val="Heading2"/>
      </w:pPr>
      <w:bookmarkStart w:id="_96fa48d82d1c881cfc8c474785168b19" w:name="_96fa48d82d1c881cfc8c474785168b19"/>
      <w:r>
        <w:t xml:space="preserve">Continue as guest</w:t>
      </w:r>
      <w:bookmarkEnd w:id="_96fa48d82d1c881cfc8c474785168b1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3438525" cy="2733675"/>
            <wp:effectExtent l="0" t="0" r="0" b="0"/>
            <wp:docPr id="36" name="Picture 431368741.png" descr="431368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31368741.png"/>
                    <pic:cNvPicPr/>
                  </pic:nvPicPr>
                  <pic:blipFill>
                    <a:blip r:embed="mr_docxImage1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8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Continue as guest</w:t>
      </w:r>
    </w:p>
    <w:p w:rsidR="00450280" w:rsidRDefault="00450280">
      <w:pPr>
        <w:pStyle w:val="Heading2"/>
      </w:pPr>
      <w:bookmarkStart w:id="_6eec4b50a693cbd173624b9b375d0e01" w:name="_6eec4b50a693cbd173624b9b375d0e01"/>
      <w:r>
        <w:t xml:space="preserve">Derive FR and NFR from business requirements</w:t>
      </w:r>
      <w:bookmarkEnd w:id="_6eec4b50a693cbd173624b9b375d0e0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3486150" cy="2981325"/>
            <wp:effectExtent l="0" t="0" r="0" b="0"/>
            <wp:docPr id="38" name="Picture -1441024171.png" descr="-1441024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-1441024171.png"/>
                    <pic:cNvPicPr/>
                  </pic:nvPicPr>
                  <pic:blipFill>
                    <a:blip r:embed="mr_docxImage2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86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Derive FR and NFR from business requirements</w:t>
      </w:r>
    </w:p>
    <w:p w:rsidR="00450280" w:rsidRDefault="00450280">
      <w:pPr>
        <w:pStyle w:val="Heading2"/>
      </w:pPr>
      <w:bookmarkStart w:id="_e4ff7dd25f8635cebb06ae8cae9607c0" w:name="_e4ff7dd25f8635cebb06ae8cae9607c0"/>
      <w:r>
        <w:t xml:space="preserve">Domain model</w:t>
      </w:r>
      <w:bookmarkEnd w:id="_e4ff7dd25f8635cebb06ae8cae9607c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40" name="Picture -915248324.png" descr="-915248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-915248324.png"/>
                    <pic:cNvPicPr/>
                  </pic:nvPicPr>
                  <pic:blipFill>
                    <a:blip r:embed="mr_docxImage2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Domain model</w:t>
      </w:r>
    </w:p>
    <w:p w:rsidR="00450280" w:rsidRDefault="00450280">
      <w:pPr>
        <w:pStyle w:val="Heading2"/>
      </w:pPr>
      <w:bookmarkStart w:id="_a30940f965a387d5b0532cdb456063bc" w:name="_a30940f965a387d5b0532cdb456063bc"/>
      <w:r>
        <w:t xml:space="preserve">FR diagram</w:t>
      </w:r>
      <w:bookmarkEnd w:id="_a30940f965a387d5b0532cdb456063bc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42" name="Picture -1119698062.png" descr="-1119698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-1119698062.png"/>
                    <pic:cNvPicPr/>
                  </pic:nvPicPr>
                  <pic:blipFill>
                    <a:blip r:embed="mr_docxImage2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diagram</w:t>
      </w:r>
    </w:p>
    <w:p w:rsidR="00450280" w:rsidRDefault="00450280">
      <w:pPr>
        <w:pStyle w:val="Heading2"/>
      </w:pPr>
      <w:bookmarkStart w:id="_62a68e8085940a5b078ef3994d43b579" w:name="_62a68e8085940a5b078ef3994d43b579"/>
      <w:r>
        <w:t xml:space="preserve">FR table</w:t>
      </w:r>
      <w:bookmarkEnd w:id="_62a68e8085940a5b078ef3994d43b57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514665"/>
            <wp:effectExtent l="0" t="0" r="0" b="0"/>
            <wp:docPr id="44" name="Picture 1969242407.png" descr="1969242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969242407.png"/>
                    <pic:cNvPicPr/>
                  </pic:nvPicPr>
                  <pic:blipFill>
                    <a:blip r:embed="mr_docxImage2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5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table</w:t>
      </w:r>
    </w:p>
    <w:p w:rsidR="00450280" w:rsidRDefault="00450280">
      <w:pPr>
        <w:pStyle w:val="Heading2"/>
      </w:pPr>
      <w:bookmarkStart w:id="_4457c48ea58053cfb33532f43cd3e091" w:name="_4457c48ea58053cfb33532f43cd3e091"/>
      <w:r>
        <w:t xml:space="preserve">Full traceability</w:t>
      </w:r>
      <w:bookmarkEnd w:id="_4457c48ea58053cfb33532f43cd3e09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667375" cy="1009649"/>
            <wp:effectExtent l="0" t="0" r="0" b="0"/>
            <wp:docPr id="46" name="Picture 1417559118.png" descr="1417559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417559118.png"/>
                    <pic:cNvPicPr/>
                  </pic:nvPicPr>
                  <pic:blipFill>
                    <a:blip r:embed="mr_docxImage2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7375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Full traceability</w:t>
      </w:r>
    </w:p>
    <w:p w:rsidR="00450280" w:rsidRDefault="00450280">
      <w:pPr>
        <w:pStyle w:val="Heading2"/>
      </w:pPr>
      <w:bookmarkStart w:id="_b134b5f786b3e8ed3a893108983a61e7" w:name="_b134b5f786b3e8ed3a893108983a61e7"/>
      <w:r>
        <w:t xml:space="preserve">Glossary</w:t>
      </w:r>
      <w:bookmarkEnd w:id="_b134b5f786b3e8ed3a893108983a61e7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3086100" cy="1876424"/>
            <wp:effectExtent l="0" t="0" r="0" b="0"/>
            <wp:docPr id="48" name="Picture -874793586.png" descr="-874793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-874793586.png"/>
                    <pic:cNvPicPr/>
                  </pic:nvPicPr>
                  <pic:blipFill>
                    <a:blip r:embed="mr_docxImage2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6100" cy="18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Glossary</w:t>
      </w:r>
    </w:p>
    <w:p w:rsidR="00450280" w:rsidRDefault="00450280">
      <w:pPr>
        <w:pStyle w:val="Heading2"/>
      </w:pPr>
      <w:bookmarkStart w:id="_3772e9259f2ab777050560d0fc0a12c0" w:name="_3772e9259f2ab777050560d0fc0a12c0"/>
      <w:r>
        <w:t xml:space="preserve">Intro</w:t>
      </w:r>
      <w:bookmarkEnd w:id="_3772e9259f2ab777050560d0fc0a12c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4948924"/>
            <wp:effectExtent l="0" t="0" r="0" b="0"/>
            <wp:docPr id="50" name="Picture 951707809.png" descr="951707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951707809.png"/>
                    <pic:cNvPicPr/>
                  </pic:nvPicPr>
                  <pic:blipFill>
                    <a:blip r:embed="mr_docxImage2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9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Intro</w:t>
      </w:r>
    </w:p>
    <w:p w:rsidR="00450280" w:rsidRDefault="00450280">
      <w:pPr>
        <w:pStyle w:val="Heading2"/>
      </w:pPr>
      <w:bookmarkStart w:id="_d7a16c69ece5347ecbed0b66ba7ff76d" w:name="_d7a16c69ece5347ecbed0b66ba7ff76d"/>
      <w:r>
        <w:t xml:space="preserve">Log In</w:t>
      </w:r>
      <w:bookmarkEnd w:id="_d7a16c69ece5347ecbed0b66ba7ff76d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476500" cy="3590925"/>
            <wp:effectExtent l="0" t="0" r="0" b="0"/>
            <wp:docPr id="52" name="Picture -1320471224.png" descr="-1320471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-1320471224.png"/>
                    <pic:cNvPicPr/>
                  </pic:nvPicPr>
                  <pic:blipFill>
                    <a:blip r:embed="mr_docxImage2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Log In</w:t>
      </w:r>
    </w:p>
    <w:p w:rsidR="00450280" w:rsidRDefault="00450280">
      <w:pPr>
        <w:pStyle w:val="Heading2"/>
      </w:pPr>
      <w:bookmarkStart w:id="_cdd0cf649cb8e886aeca74131eb503a6" w:name="_cdd0cf649cb8e886aeca74131eb503a6"/>
      <w:r>
        <w:t xml:space="preserve">Log out</w:t>
      </w:r>
      <w:bookmarkEnd w:id="_cdd0cf649cb8e886aeca74131eb503a6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476500" cy="2847975"/>
            <wp:effectExtent l="0" t="0" r="0" b="0"/>
            <wp:docPr id="54" name="Picture 543119579.png" descr="543119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543119579.png"/>
                    <pic:cNvPicPr/>
                  </pic:nvPicPr>
                  <pic:blipFill>
                    <a:blip r:embed="mr_docxImage2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Log out</w:t>
      </w:r>
    </w:p>
    <w:p w:rsidR="00450280" w:rsidRDefault="00450280">
      <w:pPr>
        <w:pStyle w:val="Heading2"/>
      </w:pPr>
      <w:bookmarkStart w:id="_ffd95fa90ec23a1cce2a3688286cc0fb" w:name="_ffd95fa90ec23a1cce2a3688286cc0fb"/>
      <w:r>
        <w:t xml:space="preserve">NFR diagram</w:t>
      </w:r>
      <w:bookmarkEnd w:id="_ffd95fa90ec23a1cce2a3688286cc0f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56" name="Picture -426399643.png" descr="-426399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-426399643.png"/>
                    <pic:cNvPicPr/>
                  </pic:nvPicPr>
                  <pic:blipFill>
                    <a:blip r:embed="mr_docxImage2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diagram</w:t>
      </w:r>
    </w:p>
    <w:p w:rsidR="00450280" w:rsidRDefault="00450280">
      <w:pPr>
        <w:pStyle w:val="Heading2"/>
      </w:pPr>
      <w:bookmarkStart w:id="_512120a6c87e3ec2a3a9f0f07a3e8e0f" w:name="_512120a6c87e3ec2a3a9f0f07a3e8e0f"/>
      <w:r>
        <w:t xml:space="preserve">NFR Table</w:t>
      </w:r>
      <w:bookmarkEnd w:id="_512120a6c87e3ec2a3a9f0f07a3e8e0f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97336"/>
            <wp:effectExtent l="0" t="0" r="0" b="0"/>
            <wp:docPr id="58" name="Picture 1409611748.png" descr="1409611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409611748.png"/>
                    <pic:cNvPicPr/>
                  </pic:nvPicPr>
                  <pic:blipFill>
                    <a:blip r:embed="mr_docxImage3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9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Table</w:t>
      </w:r>
    </w:p>
    <w:p w:rsidR="00450280" w:rsidRDefault="00450280">
      <w:pPr>
        <w:pStyle w:val="Heading2"/>
      </w:pPr>
      <w:bookmarkStart w:id="_c6229f82e5f5f24ccf343bcb46bd18fc" w:name="_c6229f82e5f5f24ccf343bcb46bd18fc"/>
      <w:r>
        <w:t xml:space="preserve">Read post</w:t>
      </w:r>
      <w:bookmarkEnd w:id="_c6229f82e5f5f24ccf343bcb46bd18fc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714625" cy="2847975"/>
            <wp:effectExtent l="0" t="0" r="0" b="0"/>
            <wp:docPr id="60" name="Picture 1005731474.png" descr="1005731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005731474.png"/>
                    <pic:cNvPicPr/>
                  </pic:nvPicPr>
                  <pic:blipFill>
                    <a:blip r:embed="mr_docxImage3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4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Read post</w:t>
      </w:r>
    </w:p>
    <w:p w:rsidR="00450280" w:rsidRDefault="00450280">
      <w:pPr>
        <w:pStyle w:val="Heading2"/>
      </w:pPr>
      <w:bookmarkStart w:id="_bcae6d99c176cc86db7241f67b48d90f" w:name="_bcae6d99c176cc86db7241f67b48d90f"/>
      <w:r>
        <w:t xml:space="preserve">Refine use cases with FR and NFR</w:t>
      </w:r>
      <w:bookmarkEnd w:id="_bcae6d99c176cc86db7241f67b48d90f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4705350" cy="3648075"/>
            <wp:effectExtent l="0" t="0" r="0" b="0"/>
            <wp:docPr id="62" name="Picture -824973206.png" descr="-824973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-824973206.png"/>
                    <pic:cNvPicPr/>
                  </pic:nvPicPr>
                  <pic:blipFill>
                    <a:blip r:embed="mr_docxImage3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Refine use cases with FR and NFR</w:t>
      </w:r>
    </w:p>
    <w:p w:rsidR="00450280" w:rsidRDefault="00450280">
      <w:pPr>
        <w:pStyle w:val="Heading2"/>
      </w:pPr>
      <w:bookmarkStart w:id="_91f3585f080065a4ad466d400e533c78" w:name="_91f3585f080065a4ad466d400e533c78"/>
      <w:r>
        <w:t xml:space="preserve">Search plant</w:t>
      </w:r>
      <w:bookmarkEnd w:id="_91f3585f080065a4ad466d400e533c78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943225" cy="4200525"/>
            <wp:effectExtent l="0" t="0" r="0" b="0"/>
            <wp:docPr id="64" name="Picture 1186328446.png" descr="1186328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186328446.png"/>
                    <pic:cNvPicPr/>
                  </pic:nvPicPr>
                  <pic:blipFill>
                    <a:blip r:embed="mr_docxImage3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43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Search plant</w:t>
      </w:r>
    </w:p>
    <w:p w:rsidR="00450280" w:rsidRDefault="00450280">
      <w:pPr>
        <w:pStyle w:val="Heading2"/>
      </w:pPr>
      <w:bookmarkStart w:id="_07edf0808e89afc52532e103ef8edc51" w:name="_07edf0808e89afc52532e103ef8edc51"/>
      <w:r>
        <w:t xml:space="preserve">Sing up</w:t>
      </w:r>
      <w:bookmarkEnd w:id="_07edf0808e89afc52532e103ef8edc5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476500" cy="3876675"/>
            <wp:effectExtent l="0" t="0" r="0" b="0"/>
            <wp:docPr id="66" name="Picture -990229041.png" descr="-990229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-990229041.png"/>
                    <pic:cNvPicPr/>
                  </pic:nvPicPr>
                  <pic:blipFill>
                    <a:blip r:embed="mr_docxImage3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Sing up</w:t>
      </w:r>
    </w:p>
    <w:p w:rsidR="00450280" w:rsidRDefault="00450280">
      <w:pPr>
        <w:pStyle w:val="Heading2"/>
      </w:pPr>
      <w:bookmarkStart w:id="_b06837bcf08fd6031eabcacaeca7cfba" w:name="_b06837bcf08fd6031eabcacaeca7cfba"/>
      <w:r>
        <w:t xml:space="preserve">Trace use cases from business requirements</w:t>
      </w:r>
      <w:bookmarkEnd w:id="_b06837bcf08fd6031eabcacaeca7cfb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2981325"/>
            <wp:effectExtent l="0" t="0" r="0" b="0"/>
            <wp:docPr id="68" name="Picture -1279137068.png" descr="-1279137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-1279137068.png"/>
                    <pic:cNvPicPr/>
                  </pic:nvPicPr>
                  <pic:blipFill>
                    <a:blip r:embed="mr_docxImage3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Trace use cases from business requirements</w:t>
      </w:r>
    </w:p>
    <w:p w:rsidR="00450280" w:rsidRDefault="00450280">
      <w:pPr>
        <w:pStyle w:val="Heading2"/>
      </w:pPr>
      <w:bookmarkStart w:id="_7986067a53c893848319546a3c582f75" w:name="_7986067a53c893848319546a3c582f75"/>
      <w:r>
        <w:t xml:space="preserve">Use case diagram</w:t>
      </w:r>
      <w:bookmarkEnd w:id="_7986067a53c893848319546a3c582f75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58845"/>
            <wp:effectExtent l="0" t="0" r="0" b="0"/>
            <wp:docPr id="70" name="Picture 1912137467.png" descr="1912137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912137467.png"/>
                    <pic:cNvPicPr/>
                  </pic:nvPicPr>
                  <pic:blipFill>
                    <a:blip r:embed="mr_docxImage3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Use case diagram</w:t>
      </w:r>
    </w:p>
    <w:p w:rsidR="00450280" w:rsidRDefault="00450280">
      <w:pPr>
        <w:pStyle w:val="Heading2"/>
      </w:pPr>
      <w:bookmarkStart w:id="_2253c5ca9beae120a8abeb945c7a43be" w:name="_2253c5ca9beae120a8abeb945c7a43be"/>
      <w:r>
        <w:t xml:space="preserve">Write a post</w:t>
      </w:r>
      <w:bookmarkEnd w:id="_2253c5ca9beae120a8abeb945c7a43be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886075" cy="3876675"/>
            <wp:effectExtent l="0" t="0" r="0" b="0"/>
            <wp:docPr id="72" name="Picture -2069524542.png" descr="-2069524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-2069524542.png"/>
                    <pic:cNvPicPr/>
                  </pic:nvPicPr>
                  <pic:blipFill>
                    <a:blip r:embed="mr_docxImage3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Write a post</w:t>
      </w:r>
    </w:p>
    <w:sectPr w:rsidR="00450280" w:rsidSect="00450280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-1" w:type="separator">
    <w:p w:rsidR="00450280" w:rsidRDefault="00450280">
      <w:r>
        <w:separator/>
      </w:r>
    </w:p>
  </w:endnote>
  <w:endnote w:id="0" w:type="continuationSeparator">
    <w:p w:rsidR="00450280" w:rsidRDefault="00450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altName w:val="Meiryo"/>
    <w:panose1 w:val="020B0604020202020204"/>
    <w:charset w:val="00"/>
    <w:family w:val="roman"/>
    <w:notTrueType/>
    <w:pitch w:val="variable"/>
    <w:sig w:usb0="00000003" w:usb1="08070000" w:usb2="00000010" w:usb3="00000000" w:csb0="0002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iv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2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450280" w:rsidRDefault="00450280">
      <w:r>
        <w:separator/>
      </w:r>
    </w:p>
  </w:footnote>
  <w:footnote w:id="0" w:type="continuationSeparator">
    <w:p w:rsidR="00450280" w:rsidRDefault="00450280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4627"/>
      <w:gridCol w:w="4502"/>
    </w:tblGrid>
    <w:tr w:rsidR="00450280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</w:pPr>
          <w:fldSimple w:instr=" STYLEREF &quot;Project Title&quot; \* MERGEFORMAT ">
            <w:r>
              <w:rPr>
                <w:noProof/>
              </w:rPr>
              <w:t xml:space="preserve">Project</w:t>
            </w:r>
          </w:fldSimple>
        </w:p>
        <w:p w:rsidR="00450280" w:rsidRDefault="00450280">
          <w:pPr>
            <w:pStyle w:val="Header"/>
          </w:pPr>
          <w:fldSimple w:instr=" STYLEREF &quot;Document Date&quot; \* MERGEFORMAT ">
            <w:r>
              <w:rPr>
                <w:noProof/>
              </w:rPr>
              <w:t xml:space="preserve">Date: </w:t>
            </w:r>
            <w:r>
              <w:rPr>
                <w:noProof/>
              </w:rPr>
              <w:t xml:space="preserve">April 11, 2018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  <w:jc w:val="right"/>
          </w:pPr>
          <w:fldSimple w:instr=" STYLEREF &quot;Document Title&quot; \* MERGEFORMAT ">
            <w:r>
              <w:rPr>
                <w:noProof/>
              </w:rPr>
              <w:t xml:space="preserve">Requirement Report</w:t>
            </w:r>
          </w:fldSimple>
        </w:p>
        <w:p w:rsidR="00450280" w:rsidRDefault="00450280">
          <w:pPr>
            <w:pStyle w:val="Header"/>
            <w:jc w:val="right"/>
          </w:pPr>
          <w:fldSimple w:instr="STYLEREF Revision \* MERGEFORMAT ">
            <w:r>
              <w:rPr>
                <w:noProof/>
              </w:rPr>
              <w:t xml:space="preserve">Revision: </w:t>
            </w:r>
            <w:r>
              <w:rPr>
                <w:noProof/>
              </w:rPr>
              <w:t xml:space="preserve">0.1</w:t>
            </w:r>
          </w:fldSimple>
        </w:p>
      </w:tc>
    </w:tr>
  </w:tbl>
  <w:p w:rsidR="00450280" w:rsidRDefault="004502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0280"/>
    <w:rsid w:val="0045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  <w:lang w:val="en-US" w:eastAsia="en-US"/>
    </w:rPr>
  </w:style>
  <w:style w:type="character" w:customStyle="1" w:styleId="NoSpacingChar">
    <w:name w:val="No Spacing Char"/>
    <w:basedOn w:val="DefaultParagraphFont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Times New Roman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-241635794.png"/><Relationship Id="mr_docxImage8" Type="http://schemas.openxmlformats.org/officeDocument/2006/relationships/image" Target="media/-241635794.png"/><Relationship Id="mr_docxImage7" Type="http://schemas.openxmlformats.org/officeDocument/2006/relationships/image" Target="media/919998030.png"/><Relationship Id="mr_docxImage6" Type="http://schemas.openxmlformats.org/officeDocument/2006/relationships/image" Target="media/919998030.png"/><Relationship Id="mr_docxImage5" Type="http://schemas.openxmlformats.org/officeDocument/2006/relationships/image" Target="media/919998030.png"/><Relationship Id="mr_docxImage4" Type="http://schemas.openxmlformats.org/officeDocument/2006/relationships/image" Target="media/-1715832788.png"/><Relationship Id="mr_docxImage37" Type="http://schemas.openxmlformats.org/officeDocument/2006/relationships/image" Target="media/-2069524542.png"/><Relationship Id="mr_docxImage36" Type="http://schemas.openxmlformats.org/officeDocument/2006/relationships/image" Target="media/1912137467.png"/><Relationship Id="mr_docxImage35" Type="http://schemas.openxmlformats.org/officeDocument/2006/relationships/image" Target="media/-1279137068.png"/><Relationship Id="mr_docxImage34" Type="http://schemas.openxmlformats.org/officeDocument/2006/relationships/image" Target="media/-990229041.png"/><Relationship Id="mr_docxImage33" Type="http://schemas.openxmlformats.org/officeDocument/2006/relationships/image" Target="media/1186328446.png"/><Relationship Id="mr_docxImage32" Type="http://schemas.openxmlformats.org/officeDocument/2006/relationships/image" Target="media/-824973206.png"/><Relationship Id="mr_docxImage31" Type="http://schemas.openxmlformats.org/officeDocument/2006/relationships/image" Target="media/1005731474.png"/><Relationship Id="mr_docxImage30" Type="http://schemas.openxmlformats.org/officeDocument/2006/relationships/image" Target="media/1409611748.png"/><Relationship Id="mr_docxImage3" Type="http://schemas.openxmlformats.org/officeDocument/2006/relationships/image" Target="media/-1715832788.png"/><Relationship Id="mr_docxImage29" Type="http://schemas.openxmlformats.org/officeDocument/2006/relationships/image" Target="media/-426399643.png"/><Relationship Id="mr_docxImage28" Type="http://schemas.openxmlformats.org/officeDocument/2006/relationships/image" Target="media/543119579.png"/><Relationship Id="mr_docxImage27" Type="http://schemas.openxmlformats.org/officeDocument/2006/relationships/image" Target="media/-1320471224.png"/><Relationship Id="mr_docxImage26" Type="http://schemas.openxmlformats.org/officeDocument/2006/relationships/image" Target="media/951707809.png"/><Relationship Id="mr_docxImage25" Type="http://schemas.openxmlformats.org/officeDocument/2006/relationships/image" Target="media/-874793586.png"/><Relationship Id="mr_docxImage24" Type="http://schemas.openxmlformats.org/officeDocument/2006/relationships/image" Target="media/1417559118.png"/><Relationship Id="mr_docxImage23" Type="http://schemas.openxmlformats.org/officeDocument/2006/relationships/image" Target="media/1969242407.png"/><Relationship Id="mr_docxImage22" Type="http://schemas.openxmlformats.org/officeDocument/2006/relationships/image" Target="media/-1119698062.png"/><Relationship Id="mr_docxImage21" Type="http://schemas.openxmlformats.org/officeDocument/2006/relationships/image" Target="media/-915248324.png"/><Relationship Id="mr_docxImage20" Type="http://schemas.openxmlformats.org/officeDocument/2006/relationships/image" Target="media/-1441024171.png"/><Relationship Id="mr_docxImage2" Type="http://schemas.openxmlformats.org/officeDocument/2006/relationships/image" Target="media/-241635794.png"/><Relationship Id="mr_docxImage19" Type="http://schemas.openxmlformats.org/officeDocument/2006/relationships/image" Target="media/431368741.png"/><Relationship Id="mr_docxImage18" Type="http://schemas.openxmlformats.org/officeDocument/2006/relationships/image" Target="media/656772336.png"/><Relationship Id="mr_docxImage17" Type="http://schemas.openxmlformats.org/officeDocument/2006/relationships/image" Target="media/1542858377.png"/><Relationship Id="mr_docxImage16" Type="http://schemas.openxmlformats.org/officeDocument/2006/relationships/image" Target="media/-1537065953.png"/><Relationship Id="mr_docxImage15" Type="http://schemas.openxmlformats.org/officeDocument/2006/relationships/image" Target="media/919998030.png"/><Relationship Id="mr_docxImage14" Type="http://schemas.openxmlformats.org/officeDocument/2006/relationships/image" Target="media/919998030.png"/><Relationship Id="mr_docxImage13" Type="http://schemas.openxmlformats.org/officeDocument/2006/relationships/image" Target="media/919998030.png"/><Relationship Id="mr_docxImage12" Type="http://schemas.openxmlformats.org/officeDocument/2006/relationships/image" Target="media/919998030.png"/><Relationship Id="mr_docxImage11" Type="http://schemas.openxmlformats.org/officeDocument/2006/relationships/image" Target="media/919998030.png"/><Relationship Id="mr_docxImage10" Type="http://schemas.openxmlformats.org/officeDocument/2006/relationships/image" Target="media/919998030.png"/><Relationship Id="mr_docxImage1" Type="http://schemas.openxmlformats.org/officeDocument/2006/relationships/image" Target="media/-241635794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19</Pages>
  <Words>1930</Words>
  <Characters>11001</Characters>
  <Application>Microsoft Office Outlook</Application>
  <DocSecurity>0</DocSecurity>
  <Lines>0</Lines>
  <Paragraphs>0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Project</dc:title>
  <dc:subject>Requirement Report</dc:subject>
  <dc:creator>&lt;Author name&gt;</dc:creator>
  <cp:keywords/>
  <dc:description/>
  <cp:lastModifiedBy>jonas</cp:lastModifiedBy>
  <cp:revision>4</cp:revision>
  <cp:lastPrinted>2009-07-14T12:57:00Z</cp:lastPrinted>
  <dcterms:created xsi:type="dcterms:W3CDTF">2014-04-25T06:50:00Z</dcterms:created>
  <dcterms:modified xsi:type="dcterms:W3CDTF">2014-08-25T07:25:00Z</dcterms:modified>
</cp:coreProperties>
</file>